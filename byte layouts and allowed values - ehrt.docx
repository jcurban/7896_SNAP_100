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656" w:rsidRDefault="00603656">
      <w:pPr>
        <w:outlineLvl w:val="0"/>
        <w:rPr>
          <w:b/>
          <w:bCs/>
        </w:rPr>
      </w:pPr>
      <w:r>
        <w:rPr>
          <w:b/>
          <w:bCs/>
        </w:rPr>
        <w:t xml:space="preserve">Type of Data </w:t>
      </w:r>
      <w:r>
        <w:rPr>
          <w:b/>
          <w:bCs/>
        </w:rPr>
        <w:tab/>
        <w:t>Key:</w:t>
      </w:r>
    </w:p>
    <w:p w:rsidR="00603656" w:rsidRDefault="00603656">
      <w:pPr>
        <w:outlineLvl w:val="0"/>
        <w:rPr>
          <w:b/>
          <w:bCs/>
        </w:rPr>
      </w:pPr>
      <w:r>
        <w:t>Top line = example of data, Bottom line = size of data, type of data</w:t>
      </w:r>
    </w:p>
    <w:p w:rsidR="00603656" w:rsidRDefault="00603656">
      <w:pPr>
        <w:pStyle w:val="Heading1"/>
      </w:pPr>
      <w:r>
        <w:t>Value</w:t>
      </w:r>
    </w:p>
    <w:p w:rsidR="00603656" w:rsidRDefault="00603656">
      <w:pPr>
        <w:outlineLvl w:val="0"/>
      </w:pPr>
      <w:r>
        <w:t>Describes the order of the byte(s), and the potential values.</w:t>
      </w:r>
    </w:p>
    <w:p w:rsidR="00603656" w:rsidRDefault="00603656">
      <w:pPr>
        <w:outlineLvl w:val="0"/>
        <w:rPr>
          <w:b/>
          <w:bCs/>
        </w:rPr>
      </w:pPr>
      <w:r>
        <w:rPr>
          <w:b/>
          <w:bCs/>
        </w:rPr>
        <w:t>Num</w:t>
      </w:r>
      <w:r>
        <w:rPr>
          <w:b/>
          <w:bCs/>
        </w:rPr>
        <w:tab/>
        <w:t xml:space="preserve">               definition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Type of Data</w:t>
      </w:r>
      <w:r>
        <w:rPr>
          <w:b/>
          <w:bCs/>
        </w:rPr>
        <w:tab/>
      </w:r>
      <w:r>
        <w:rPr>
          <w:b/>
          <w:bCs/>
        </w:rPr>
        <w:tab/>
        <w:t xml:space="preserve">            Value</w:t>
      </w:r>
    </w:p>
    <w:tbl>
      <w:tblPr>
        <w:tblW w:w="954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00"/>
        <w:gridCol w:w="3240"/>
        <w:gridCol w:w="2160"/>
        <w:gridCol w:w="3240"/>
      </w:tblGrid>
      <w:tr w:rsidR="00603656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P1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DeviceID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0000001234567890</w:t>
            </w:r>
          </w:p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 xml:space="preserve">16 bytes ASCII 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6 digit Device type 000000</w:t>
            </w:r>
          </w:p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10 digit serial number 1234567890</w:t>
            </w:r>
          </w:p>
        </w:tc>
      </w:tr>
      <w:tr w:rsidR="00603656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P2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Software Version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 xml:space="preserve"> 01.12</w:t>
            </w:r>
          </w:p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4bytes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</w:pPr>
            <w:r>
              <w:t>Byte 0, hundredths</w:t>
            </w:r>
          </w:p>
          <w:p w:rsidR="00603656" w:rsidRDefault="00603656">
            <w:pPr>
              <w:pStyle w:val="normal0"/>
              <w:spacing w:line="240" w:lineRule="auto"/>
              <w:ind w:left="720" w:hanging="719"/>
            </w:pPr>
            <w:r>
              <w:t xml:space="preserve">Byte 1, tenths </w:t>
            </w:r>
          </w:p>
          <w:p w:rsidR="00603656" w:rsidRDefault="00603656">
            <w:pPr>
              <w:pStyle w:val="normal0"/>
              <w:spacing w:line="240" w:lineRule="auto"/>
              <w:ind w:left="720" w:hanging="719"/>
            </w:pPr>
            <w:r>
              <w:t>Byte 2, ones</w:t>
            </w:r>
          </w:p>
          <w:p w:rsidR="00603656" w:rsidRDefault="00603656">
            <w:pPr>
              <w:pStyle w:val="normal0"/>
              <w:spacing w:line="240" w:lineRule="auto"/>
              <w:ind w:left="720" w:hanging="719"/>
            </w:pPr>
            <w:r>
              <w:t xml:space="preserve">Byte 3, tens </w:t>
            </w:r>
          </w:p>
          <w:p w:rsidR="00603656" w:rsidRDefault="00603656">
            <w:pPr>
              <w:pStyle w:val="normal0"/>
              <w:spacing w:line="240" w:lineRule="auto"/>
              <w:ind w:left="720" w:hanging="719"/>
            </w:pPr>
            <w:r>
              <w:t>Period placed for display only</w:t>
            </w:r>
          </w:p>
        </w:tc>
      </w:tr>
      <w:tr w:rsidR="00603656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P3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Sensitivity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L,M,H</w:t>
            </w:r>
          </w:p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1 byte, ASCII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/>
            </w:pPr>
            <w:r>
              <w:t>L = LOW</w:t>
            </w:r>
          </w:p>
          <w:p w:rsidR="00603656" w:rsidRDefault="00603656">
            <w:pPr>
              <w:pStyle w:val="normal0"/>
              <w:spacing w:line="240" w:lineRule="auto"/>
              <w:ind w:left="720"/>
            </w:pPr>
            <w:r>
              <w:t>M = MEDIUM</w:t>
            </w:r>
          </w:p>
          <w:p w:rsidR="00603656" w:rsidRDefault="00603656">
            <w:pPr>
              <w:pStyle w:val="normal0"/>
              <w:spacing w:line="240" w:lineRule="auto"/>
              <w:ind w:left="720"/>
            </w:pPr>
            <w:r>
              <w:t>H =HIGH</w:t>
            </w:r>
          </w:p>
        </w:tc>
      </w:tr>
      <w:tr w:rsidR="00603656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P4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Dispense Length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S,M,L</w:t>
            </w:r>
          </w:p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1 byte, ASCII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jc w:val="center"/>
            </w:pPr>
            <w:r>
              <w:t>S=SHORT</w:t>
            </w:r>
          </w:p>
          <w:p w:rsidR="00603656" w:rsidRDefault="00603656">
            <w:pPr>
              <w:pStyle w:val="normal0"/>
              <w:spacing w:line="240" w:lineRule="auto"/>
              <w:jc w:val="center"/>
            </w:pPr>
            <w:r>
              <w:t xml:space="preserve">    M = MEDIUM</w:t>
            </w:r>
          </w:p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L = LONG</w:t>
            </w:r>
          </w:p>
        </w:tc>
      </w:tr>
      <w:tr w:rsidR="00603656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P5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Delay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S,M,L</w:t>
            </w:r>
          </w:p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1 byte, ASCII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</w:pPr>
            <w:r>
              <w:t xml:space="preserve">            S=SHORT</w:t>
            </w:r>
          </w:p>
          <w:p w:rsidR="00603656" w:rsidRDefault="00603656">
            <w:pPr>
              <w:pStyle w:val="normal0"/>
              <w:spacing w:line="240" w:lineRule="auto"/>
              <w:jc w:val="center"/>
            </w:pPr>
            <w:r>
              <w:t xml:space="preserve">  M = MEDIUM</w:t>
            </w:r>
          </w:p>
          <w:p w:rsidR="00603656" w:rsidRDefault="00603656">
            <w:pPr>
              <w:pStyle w:val="normal0"/>
              <w:spacing w:line="240" w:lineRule="auto"/>
              <w:ind w:left="720"/>
            </w:pPr>
            <w:r>
              <w:t>L = LONG</w:t>
            </w:r>
          </w:p>
        </w:tc>
      </w:tr>
      <w:tr w:rsidR="00603656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P6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Mode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H,D</w:t>
            </w:r>
          </w:p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1 byte, ASCII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/>
            </w:pPr>
            <w:r>
              <w:t>H hang mode</w:t>
            </w:r>
          </w:p>
          <w:p w:rsidR="00603656" w:rsidRDefault="00603656">
            <w:pPr>
              <w:pStyle w:val="normal0"/>
              <w:spacing w:line="240" w:lineRule="auto"/>
              <w:ind w:left="720"/>
            </w:pPr>
            <w:r>
              <w:t>D hidden mode</w:t>
            </w:r>
          </w:p>
        </w:tc>
      </w:tr>
      <w:tr w:rsidR="00603656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P7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Total Dispense since construction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12345678</w:t>
            </w:r>
          </w:p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3 bytes, binary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0 – 16,777,216</w:t>
            </w:r>
          </w:p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(LSB, MID SV, MSB)</w:t>
            </w:r>
          </w:p>
        </w:tc>
      </w:tr>
      <w:tr w:rsidR="00603656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P8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Dispense during last battery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12345678</w:t>
            </w:r>
          </w:p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3 bytes, binary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0 – 16,777,216</w:t>
            </w:r>
          </w:p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(LSB, MID SV, MSB)</w:t>
            </w:r>
          </w:p>
        </w:tc>
      </w:tr>
      <w:tr w:rsidR="00603656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P9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Dispense since battery change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12345678</w:t>
            </w:r>
          </w:p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3 bytes, binary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0 – 16,777,216</w:t>
            </w:r>
          </w:p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(LSB, MID SV, MSB)</w:t>
            </w:r>
          </w:p>
        </w:tc>
      </w:tr>
      <w:tr w:rsidR="00603656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P10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Number battery changes since construction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65536</w:t>
            </w:r>
          </w:p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2 bytes, binary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0-65536</w:t>
            </w:r>
          </w:p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(LSB, MSB)</w:t>
            </w:r>
          </w:p>
        </w:tc>
      </w:tr>
      <w:tr w:rsidR="00603656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P11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Voltage at last battery change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32123</w:t>
            </w:r>
          </w:p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 xml:space="preserve">2 bytes, binary 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(LSB, MSB)</w:t>
            </w:r>
          </w:p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scale factor * 1.03125e-2</w:t>
            </w:r>
          </w:p>
        </w:tc>
      </w:tr>
      <w:tr w:rsidR="00603656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P12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Current Bat Voltage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32123</w:t>
            </w:r>
          </w:p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2 bytes, binary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(LSB, MSB)</w:t>
            </w:r>
          </w:p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scale factor * 1.03125e-2</w:t>
            </w:r>
          </w:p>
        </w:tc>
      </w:tr>
      <w:tr w:rsidR="00603656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P13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Low paper alert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1 byte, binary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</w:pPr>
            <w:r>
              <w:t>0 - no alert, 1 - paper low</w:t>
            </w:r>
          </w:p>
        </w:tc>
      </w:tr>
      <w:tr w:rsidR="00603656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P14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Low battery alert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1 byte, binary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</w:pPr>
            <w:r>
              <w:t>0 - no alert, 1 - battery low</w:t>
            </w:r>
          </w:p>
        </w:tc>
      </w:tr>
      <w:tr w:rsidR="00603656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P15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Paper jam alert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  <w:jc w:val="center"/>
            </w:pPr>
            <w:r>
              <w:t>1 byte, binary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656" w:rsidRDefault="00603656">
            <w:pPr>
              <w:pStyle w:val="normal0"/>
              <w:spacing w:line="240" w:lineRule="auto"/>
              <w:ind w:left="720" w:hanging="719"/>
            </w:pPr>
            <w:r>
              <w:t>0 - no jam, 1 - paper jam</w:t>
            </w:r>
          </w:p>
        </w:tc>
      </w:tr>
    </w:tbl>
    <w:p w:rsidR="00603656" w:rsidRDefault="00603656"/>
    <w:sectPr w:rsidR="00603656" w:rsidSect="00603656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3656"/>
    <w:rsid w:val="00603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65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normal0">
    <w:name w:val="normal"/>
    <w:uiPriority w:val="99"/>
    <w:pPr>
      <w:spacing w:line="276" w:lineRule="auto"/>
    </w:pPr>
    <w:rPr>
      <w:rFonts w:ascii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2</Pages>
  <Words>211</Words>
  <Characters>1205</Characters>
  <Application>Microsoft Office Outlook</Application>
  <DocSecurity>0</DocSecurity>
  <Lines>0</Lines>
  <Paragraphs>0</Paragraphs>
  <ScaleCrop>false</ScaleCrop>
  <Company>Mars International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</dc:title>
  <dc:subject/>
  <dc:creator>Joe Urban</dc:creator>
  <cp:keywords/>
  <dc:description/>
  <cp:lastModifiedBy>Joe Urban</cp:lastModifiedBy>
  <cp:revision>2</cp:revision>
  <dcterms:created xsi:type="dcterms:W3CDTF">2013-06-13T12:28:00Z</dcterms:created>
  <dcterms:modified xsi:type="dcterms:W3CDTF">2013-06-13T12:28:00Z</dcterms:modified>
</cp:coreProperties>
</file>